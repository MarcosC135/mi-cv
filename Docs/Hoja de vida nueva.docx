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607D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14B49E" wp14:editId="2EB09DD0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390900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AAD109A" id="Grupo 8" o:spid="_x0000_s1026" alt="elementos decorativos&#10;" style="position:absolute;margin-left:0;margin-top:-42.55pt;width:267pt;height:11in;z-index:-251657216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" path="m,44c46,22,46,22,46,22,90,,144,18,167,63v,,,,,c179,88,209,99,235,88v11,-5,11,-5,11,-5c277,70,313,90,319,123v,,,,,c324,151,349,171,378,167v23,-3,23,-3,23,-3c424,161,447,175,456,196v50,120,50,120,50,120c506,405,506,405,506,405,,405,,405,,405l,44xe" fillcolor="#0f3344 [3204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" path="m446,28c420,17,420,17,420,17,378,,331,21,316,63v-7,19,-7,19,-7,19c293,125,244,146,202,127v,,,,,c164,110,119,125,100,161,,344,,344,,344v446,,446,,446,l446,28xe" fillcolor="#0f3344 [3204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" path="m440,202c416,153,416,153,416,153,405,130,377,120,354,132v-22,11,-22,11,-22,11c306,156,275,142,267,115v,,,,,c260,89,232,75,207,85v-9,3,-9,3,-9,3c176,97,151,87,140,66v,,,,,c118,22,69,,22,14,,20,,20,,20,,202,,202,,202r440,xe" fillcolor="#0f3344 [3204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" path="m,412v33,13,33,13,33,13c85,446,143,420,162,368v9,-24,9,-24,9,-24c190,290,252,265,304,288v,,,,,c351,309,406,291,431,246,506,108,506,108,506,108,506,,506,,506,,,,,,,l,412xe" fillcolor="#0f3344 [3204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6E78E709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0F169625" w14:textId="4E7A3B27" w:rsidR="00647A4B" w:rsidRPr="00483416" w:rsidRDefault="00C00529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3C1791" wp14:editId="453A2182">
                  <wp:extent cx="1517809" cy="2023745"/>
                  <wp:effectExtent l="0" t="0" r="6350" b="0"/>
                  <wp:docPr id="7" name="Imagen 7" descr="Un hombre con una camisa neg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hombre con una camisa neg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27" cy="20352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708AD14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188C31DE" w14:textId="5E9DDE4E" w:rsidR="00647A4B" w:rsidRPr="002E58F2" w:rsidRDefault="00C00529" w:rsidP="00222466">
            <w:pPr>
              <w:pStyle w:val="Ttulo"/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Marco Estivens</w:t>
            </w:r>
            <w:r w:rsidR="00647A4B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  <w:lang w:bidi="es-ES"/>
              </w:rPr>
              <w:t xml:space="preserve"> </w:t>
            </w: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Castellanos</w:t>
            </w:r>
            <w:r w:rsidR="007D11AE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 xml:space="preserve"> sánchez</w:t>
            </w:r>
          </w:p>
          <w:p w14:paraId="5561E2CB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Experiencia</w:t>
            </w:r>
          </w:p>
          <w:p w14:paraId="27467B16" w14:textId="1F51899C" w:rsidR="00647A4B" w:rsidRPr="002E58F2" w:rsidRDefault="00FD1945" w:rsidP="00C4452C">
            <w:pPr>
              <w:pStyle w:val="Ttulo2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Julio 2020</w:t>
            </w:r>
            <w:r w:rsidR="00647A4B" w:rsidRPr="002E58F2">
              <w:rPr>
                <w:rFonts w:ascii="Times New Roman" w:hAnsi="Times New Roman"/>
                <w:lang w:bidi="es-ES"/>
              </w:rPr>
              <w:t>-</w:t>
            </w:r>
            <w:proofErr w:type="gramStart"/>
            <w:r w:rsidRPr="002E58F2">
              <w:rPr>
                <w:rFonts w:ascii="Times New Roman" w:hAnsi="Times New Roman"/>
              </w:rPr>
              <w:t>Noviembre</w:t>
            </w:r>
            <w:proofErr w:type="gramEnd"/>
            <w:r w:rsidRPr="002E58F2">
              <w:rPr>
                <w:rFonts w:ascii="Times New Roman" w:hAnsi="Times New Roman"/>
              </w:rPr>
              <w:t xml:space="preserve"> 202</w:t>
            </w:r>
            <w:r w:rsidR="00530BE1" w:rsidRPr="002E58F2">
              <w:rPr>
                <w:rFonts w:ascii="Times New Roman" w:hAnsi="Times New Roman"/>
              </w:rPr>
              <w:t>1</w:t>
            </w:r>
          </w:p>
          <w:p w14:paraId="55ECBFB3" w14:textId="78EF54BE" w:rsidR="00647A4B" w:rsidRPr="002E58F2" w:rsidRDefault="00D93681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Técnico en sistemas</w:t>
            </w:r>
            <w:r w:rsidR="00647A4B" w:rsidRPr="002E58F2">
              <w:rPr>
                <w:rStyle w:val="Textoennegrita"/>
                <w:rFonts w:ascii="Times New Roman" w:hAnsi="Times New Roman"/>
                <w:color w:val="auto"/>
                <w:lang w:bidi="es-ES"/>
              </w:rPr>
              <w:t xml:space="preserve"> • </w:t>
            </w:r>
            <w:r w:rsidRPr="002E58F2">
              <w:rPr>
                <w:rFonts w:ascii="Times New Roman" w:hAnsi="Times New Roman"/>
              </w:rPr>
              <w:t>Alcaldía de Abrego NSA</w:t>
            </w:r>
          </w:p>
          <w:p w14:paraId="5F9A0D67" w14:textId="0F0A59C7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-Garantizar el óptimo funcionamiento de los equipos informáticos, redes e impresoras de la Alcaldía y el Centro de Convivencia.</w:t>
            </w:r>
          </w:p>
          <w:p w14:paraId="340111D8" w14:textId="26CA3FBA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-Realizar tareas de mantenimiento preventivo y correctivo de sistemas, equipos de cómputo y periféricos.</w:t>
            </w:r>
          </w:p>
          <w:p w14:paraId="281654C0" w14:textId="14690E5B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-Brindar soporte técnico a usuarios, asegurando la disponibilidad y eficiencia de las infraestructuras tecnológicas.</w:t>
            </w:r>
          </w:p>
          <w:p w14:paraId="41502078" w14:textId="6376BEE1" w:rsidR="00647A4B" w:rsidRPr="002E58F2" w:rsidRDefault="00613EC0" w:rsidP="00613EC0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-Coordinar con el área de Ingeniería de Sistemas para la implementación de mejoras y la resolución de incidentes.</w:t>
            </w:r>
          </w:p>
          <w:p w14:paraId="39FA85B1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Educación</w:t>
            </w:r>
          </w:p>
          <w:p w14:paraId="09B9D731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COLEGIO: Institución Educativa, Carlos Julio Torrado Peñaranda | BACHILLERATO ACADÉMICO</w:t>
            </w:r>
          </w:p>
          <w:p w14:paraId="39813929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2016</w:t>
            </w:r>
          </w:p>
          <w:p w14:paraId="26C46665" w14:textId="075E99FE" w:rsidR="00647A4B" w:rsidRPr="002E58F2" w:rsidRDefault="00C00529" w:rsidP="00613EC0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SENA: Técnico en sistemas</w:t>
            </w:r>
            <w:r w:rsidR="007D11AE" w:rsidRPr="002E58F2">
              <w:rPr>
                <w:rFonts w:ascii="Times New Roman" w:hAnsi="Times New Roman"/>
                <w:b w:val="0"/>
                <w:bCs w:val="0"/>
              </w:rPr>
              <w:t xml:space="preserve"> 2020</w:t>
            </w:r>
          </w:p>
          <w:p w14:paraId="5798E776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Liderazgo</w:t>
            </w:r>
          </w:p>
          <w:p w14:paraId="1FF4919B" w14:textId="1D9CC230" w:rsidR="00647A4B" w:rsidRPr="002E58F2" w:rsidRDefault="002E58F2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Poseo habilidades de liderazgo orientadas a la colaboración, la motivación y el desarrollo de equipos. Me destaco por fomentar un ambiente de trabajo positivo, basado en la comunicación abierta y la confianza. Como líder, asumo la responsabilidad de guiar a los demás hacia el cumplimiento de objetivos comunes, asegurando el uso eficiente de los recursos y promoviendo la resolución efectiva de problemas. Mi enfoque combina empatía y determinación, siempre buscando inspirar a otros a alcanzar su máximo potencial y contribuyendo al éxito colectivo.</w:t>
            </w:r>
          </w:p>
          <w:p w14:paraId="0482A4D4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Referencias</w:t>
            </w:r>
          </w:p>
          <w:p w14:paraId="2A567FE5" w14:textId="77777777" w:rsidR="00647A4B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Referencia personal</w:t>
            </w:r>
          </w:p>
          <w:p w14:paraId="2C83B5B1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WILDER DANILO BAYONA VERJEL</w:t>
            </w:r>
          </w:p>
          <w:p w14:paraId="054CB6E9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Teléfono: 3202863505</w:t>
            </w:r>
          </w:p>
          <w:p w14:paraId="22FA115D" w14:textId="5FB56682" w:rsidR="00C00529" w:rsidRPr="00483416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2E58F2">
              <w:rPr>
                <w:rFonts w:ascii="Times New Roman" w:hAnsi="Times New Roman"/>
              </w:rPr>
              <w:t xml:space="preserve">Email: </w:t>
            </w:r>
            <w:hyperlink r:id="rId11">
              <w:r w:rsidRPr="002E58F2">
                <w:rPr>
                  <w:rFonts w:ascii="Times New Roman" w:hAnsi="Times New Roman"/>
                  <w:color w:val="0460C1"/>
                  <w:spacing w:val="-2"/>
                  <w:u w:val="single" w:color="0460C1"/>
                </w:rPr>
                <w:t>wilderdanilo91@gmail.com</w:t>
              </w:r>
            </w:hyperlink>
          </w:p>
        </w:tc>
      </w:tr>
      <w:tr w:rsidR="00F51250" w:rsidRPr="00483416" w14:paraId="1A2DDE5B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F4444B3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690C4763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71BA24B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15EE86E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6CB80AFE" w14:textId="77777777" w:rsidR="00071E84" w:rsidRPr="002E58F2" w:rsidRDefault="00071E84" w:rsidP="00222466">
            <w:pPr>
              <w:pStyle w:val="Informacin"/>
              <w:rPr>
                <w:rStyle w:val="Textoennegrita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022D3522" wp14:editId="1B5C130D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B8AAC7B" w14:textId="537023F3" w:rsidR="00071E84" w:rsidRPr="002E58F2" w:rsidRDefault="00C00529" w:rsidP="00071E84">
            <w:pPr>
              <w:pStyle w:val="Informacin"/>
              <w:rPr>
                <w:rFonts w:ascii="Times New Roman" w:hAnsi="Times New Roman"/>
                <w:lang w:val="es-CO"/>
              </w:rPr>
            </w:pPr>
            <w:proofErr w:type="spellStart"/>
            <w:r w:rsidRPr="002E58F2">
              <w:rPr>
                <w:rFonts w:ascii="Times New Roman" w:hAnsi="Times New Roman"/>
                <w:lang w:val="es-CO"/>
              </w:rPr>
              <w:t>Cra</w:t>
            </w:r>
            <w:proofErr w:type="spellEnd"/>
            <w:r w:rsidRPr="002E58F2">
              <w:rPr>
                <w:rFonts w:ascii="Times New Roman" w:hAnsi="Times New Roman"/>
                <w:lang w:val="es-CO"/>
              </w:rPr>
              <w:t xml:space="preserve"> 7-A#14B-42</w:t>
            </w:r>
          </w:p>
          <w:p w14:paraId="4207CE6A" w14:textId="198B6B35" w:rsidR="00071E84" w:rsidRPr="002E58F2" w:rsidRDefault="00C00529" w:rsidP="00071E84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 xml:space="preserve">Ocaña </w:t>
            </w:r>
            <w:r w:rsidRPr="002E58F2">
              <w:rPr>
                <w:rFonts w:ascii="Times New Roman" w:hAnsi="Times New Roman"/>
                <w:b/>
                <w:bCs/>
              </w:rPr>
              <w:t>NSA-CO</w:t>
            </w:r>
          </w:p>
        </w:tc>
        <w:tc>
          <w:tcPr>
            <w:tcW w:w="1062" w:type="dxa"/>
            <w:vMerge/>
          </w:tcPr>
          <w:p w14:paraId="4086895B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4504187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2657047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AB90701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274EA415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EF970B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1BFA74D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589100D3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365387F5" wp14:editId="3D938F41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DD97EDC" w14:textId="34F32FF9" w:rsidR="00071E84" w:rsidRPr="002E58F2" w:rsidRDefault="00C00529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+57 3</w:t>
            </w:r>
            <w:r w:rsidR="006D295E">
              <w:rPr>
                <w:rFonts w:ascii="Times New Roman" w:hAnsi="Times New Roman"/>
              </w:rPr>
              <w:t>16</w:t>
            </w:r>
            <w:r w:rsidRPr="002E58F2">
              <w:rPr>
                <w:rFonts w:ascii="Times New Roman" w:hAnsi="Times New Roman"/>
              </w:rPr>
              <w:t>-</w:t>
            </w:r>
            <w:r w:rsidR="006D295E">
              <w:rPr>
                <w:rFonts w:ascii="Times New Roman" w:hAnsi="Times New Roman"/>
              </w:rPr>
              <w:t>454</w:t>
            </w:r>
            <w:r w:rsidRPr="002E58F2">
              <w:rPr>
                <w:rFonts w:ascii="Times New Roman" w:hAnsi="Times New Roman"/>
              </w:rPr>
              <w:t>-</w:t>
            </w:r>
            <w:r w:rsidR="006D295E">
              <w:rPr>
                <w:rFonts w:ascii="Times New Roman" w:hAnsi="Times New Roman"/>
              </w:rPr>
              <w:t>4349</w:t>
            </w:r>
          </w:p>
        </w:tc>
        <w:tc>
          <w:tcPr>
            <w:tcW w:w="1062" w:type="dxa"/>
            <w:vMerge/>
          </w:tcPr>
          <w:p w14:paraId="2BE4A07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CEC568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576B7E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081E202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11C8209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596639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4FA57C9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67A3BF7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60EB94DE" wp14:editId="48BAE3D6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A5B2FCC" w14:textId="6ED398DD" w:rsidR="00071E84" w:rsidRPr="002E58F2" w:rsidRDefault="00C00529" w:rsidP="00222466">
            <w:pPr>
              <w:pStyle w:val="Informacin"/>
              <w:rPr>
                <w:rFonts w:ascii="Times New Roman" w:hAnsi="Times New Roman"/>
                <w:szCs w:val="22"/>
              </w:rPr>
            </w:pPr>
            <w:r w:rsidRPr="002E58F2">
              <w:rPr>
                <w:rFonts w:ascii="Times New Roman" w:hAnsi="Times New Roman"/>
                <w:szCs w:val="22"/>
              </w:rPr>
              <w:t>mecastellanoss11@gmail.com</w:t>
            </w:r>
          </w:p>
        </w:tc>
        <w:tc>
          <w:tcPr>
            <w:tcW w:w="1062" w:type="dxa"/>
            <w:vMerge/>
          </w:tcPr>
          <w:p w14:paraId="5745805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05A9F7F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38B20FC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AA98234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73F4B41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ADE73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F177B4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B7D49BF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44C364C1" wp14:editId="16FD1C0E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6D3446E" w14:textId="77777777" w:rsidR="00A4518F" w:rsidRDefault="00000000" w:rsidP="00222466">
            <w:pPr>
              <w:pStyle w:val="Informacin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994223924"/>
                <w:placeholder>
                  <w:docPart w:val="79DB0942C46C49B6B3392BE9737BC953"/>
                </w:placeholder>
                <w:temporary/>
                <w:showingPlcHdr/>
                <w15:appearance w15:val="hidden"/>
              </w:sdtPr>
              <w:sdtContent>
                <w:r w:rsidR="00071E84" w:rsidRPr="002E58F2">
                  <w:rPr>
                    <w:rStyle w:val="Textodelmarcadordeposicin"/>
                    <w:rFonts w:ascii="Times New Roman" w:hAnsi="Times New Roman"/>
                    <w:color w:val="FFFFFF" w:themeColor="background1"/>
                    <w:lang w:bidi="es-ES"/>
                  </w:rPr>
                  <w:t>Su sitio web:</w:t>
                </w:r>
              </w:sdtContent>
            </w:sdt>
            <w:r w:rsidR="00A4518F">
              <w:rPr>
                <w:rFonts w:ascii="Times New Roman" w:hAnsi="Times New Roman"/>
              </w:rPr>
              <w:t xml:space="preserve"> </w:t>
            </w:r>
          </w:p>
          <w:p w14:paraId="40831B4C" w14:textId="1774B215" w:rsidR="00A4518F" w:rsidRPr="001D13E9" w:rsidRDefault="004F73B9" w:rsidP="004F73B9">
            <w:pPr>
              <w:pStyle w:val="Informacin"/>
              <w:rPr>
                <w:rFonts w:ascii="Times New Roman" w:hAnsi="Times New Roman"/>
                <w:u w:val="single"/>
              </w:rPr>
            </w:pPr>
            <w:hyperlink r:id="rId20" w:history="1">
              <w:r w:rsidRPr="007D4FC2">
                <w:rPr>
                  <w:rStyle w:val="Hipervnculo"/>
                  <w:rFonts w:ascii="Times New Roman" w:hAnsi="Times New Roman"/>
                </w:rPr>
                <w:t>https://marcosc135.github.io/mi-cv/</w:t>
              </w:r>
            </w:hyperlink>
            <w:r>
              <w:rPr>
                <w:rFonts w:ascii="Times New Roman" w:hAnsi="Times New Roman"/>
                <w:u w:val="single"/>
              </w:rPr>
              <w:t xml:space="preserve"> </w:t>
            </w:r>
          </w:p>
        </w:tc>
        <w:tc>
          <w:tcPr>
            <w:tcW w:w="1062" w:type="dxa"/>
            <w:vMerge/>
          </w:tcPr>
          <w:p w14:paraId="00BB16A5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46057D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787E577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2E1F8EC" w14:textId="77777777" w:rsidR="00647A4B" w:rsidRPr="002E58F2" w:rsidRDefault="007443A0" w:rsidP="007443A0">
            <w:pPr>
              <w:pStyle w:val="Ttulo3"/>
              <w:rPr>
                <w:rFonts w:ascii="Times New Roman" w:hAnsi="Times New Roman" w:cs="Times New Roman"/>
              </w:rPr>
            </w:pPr>
            <w:r w:rsidRPr="002E58F2">
              <w:rPr>
                <w:rFonts w:ascii="Times New Roman" w:hAnsi="Times New Roman" w:cs="Times New Roman"/>
                <w:lang w:bidi="es-ES"/>
              </w:rPr>
              <w:t>Objetivo</w:t>
            </w:r>
          </w:p>
          <w:p w14:paraId="0D263750" w14:textId="77777777" w:rsidR="00D93681" w:rsidRPr="002E58F2" w:rsidRDefault="00D93681" w:rsidP="00D93681">
            <w:pPr>
              <w:pStyle w:val="Informacin"/>
              <w:rPr>
                <w:rFonts w:ascii="Times New Roman" w:hAnsi="Times New Roman"/>
                <w:szCs w:val="18"/>
              </w:rPr>
            </w:pPr>
            <w:r w:rsidRPr="002E58F2">
              <w:rPr>
                <w:rFonts w:ascii="Times New Roman" w:hAnsi="Times New Roman"/>
                <w:szCs w:val="18"/>
              </w:rPr>
              <w:t>Una formación integra es fundamental en el campo laboral, por eso en mi proceso educativo técnico, he adquirido y desarrollado habilidades en las diferentes áreas de aplicación en sistemas, donde me han dotado con una amplia perspectiva, siendo así capaz de solucionar problemas y tomar decisiones asertivas, comprometiéndome con estas a base de comunicación, responsabilidad y honestidad, estando a su vez siempre alerta de recibir información y aprendiendo con rapidez en base a ella.</w:t>
            </w:r>
          </w:p>
          <w:p w14:paraId="121763EB" w14:textId="289C8D03" w:rsidR="007443A0" w:rsidRPr="002E58F2" w:rsidRDefault="007443A0" w:rsidP="007443A0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1062" w:type="dxa"/>
          </w:tcPr>
          <w:p w14:paraId="2660F900" w14:textId="77777777" w:rsidR="00647A4B" w:rsidRPr="00483416" w:rsidRDefault="00647A4B" w:rsidP="00222466"/>
        </w:tc>
        <w:tc>
          <w:tcPr>
            <w:tcW w:w="6137" w:type="dxa"/>
            <w:vMerge/>
          </w:tcPr>
          <w:p w14:paraId="713D4B8A" w14:textId="77777777" w:rsidR="00647A4B" w:rsidRPr="00483416" w:rsidRDefault="00647A4B" w:rsidP="00222466"/>
        </w:tc>
      </w:tr>
    </w:tbl>
    <w:p w14:paraId="137AFBA5" w14:textId="7B5EE4A3" w:rsidR="007F5B63" w:rsidRPr="00483416" w:rsidRDefault="002E58F2" w:rsidP="002E58F2">
      <w:pPr>
        <w:pStyle w:val="Textoindependiente"/>
        <w:tabs>
          <w:tab w:val="left" w:pos="991"/>
        </w:tabs>
      </w:pPr>
      <w:r>
        <w:tab/>
      </w: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16BE" w14:textId="77777777" w:rsidR="006B716B" w:rsidRDefault="006B716B" w:rsidP="00590471">
      <w:r>
        <w:separator/>
      </w:r>
    </w:p>
  </w:endnote>
  <w:endnote w:type="continuationSeparator" w:id="0">
    <w:p w14:paraId="0DD5E81C" w14:textId="77777777" w:rsidR="006B716B" w:rsidRDefault="006B716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89E84" w14:textId="77777777" w:rsidR="006B716B" w:rsidRDefault="006B716B" w:rsidP="00590471">
      <w:r>
        <w:separator/>
      </w:r>
    </w:p>
  </w:footnote>
  <w:footnote w:type="continuationSeparator" w:id="0">
    <w:p w14:paraId="19AEA86C" w14:textId="77777777" w:rsidR="006B716B" w:rsidRDefault="006B716B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59017">
    <w:abstractNumId w:val="5"/>
  </w:num>
  <w:num w:numId="2" w16cid:durableId="690377617">
    <w:abstractNumId w:val="6"/>
  </w:num>
  <w:num w:numId="3" w16cid:durableId="1896773439">
    <w:abstractNumId w:val="4"/>
  </w:num>
  <w:num w:numId="4" w16cid:durableId="235357282">
    <w:abstractNumId w:val="4"/>
    <w:lvlOverride w:ilvl="0">
      <w:startOverride w:val="1"/>
    </w:lvlOverride>
  </w:num>
  <w:num w:numId="5" w16cid:durableId="380253580">
    <w:abstractNumId w:val="7"/>
  </w:num>
  <w:num w:numId="6" w16cid:durableId="1956935633">
    <w:abstractNumId w:val="3"/>
  </w:num>
  <w:num w:numId="7" w16cid:durableId="1447459158">
    <w:abstractNumId w:val="2"/>
  </w:num>
  <w:num w:numId="8" w16cid:durableId="210458127">
    <w:abstractNumId w:val="1"/>
  </w:num>
  <w:num w:numId="9" w16cid:durableId="170945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9"/>
    <w:rsid w:val="00060042"/>
    <w:rsid w:val="00071E84"/>
    <w:rsid w:val="000B37CD"/>
    <w:rsid w:val="000F7D04"/>
    <w:rsid w:val="0012793E"/>
    <w:rsid w:val="00136803"/>
    <w:rsid w:val="00142F43"/>
    <w:rsid w:val="00150ABD"/>
    <w:rsid w:val="00165697"/>
    <w:rsid w:val="00191B9E"/>
    <w:rsid w:val="001D13E9"/>
    <w:rsid w:val="001E79F4"/>
    <w:rsid w:val="001F5586"/>
    <w:rsid w:val="00222466"/>
    <w:rsid w:val="002D54EA"/>
    <w:rsid w:val="002E58F2"/>
    <w:rsid w:val="002E5E62"/>
    <w:rsid w:val="003911FB"/>
    <w:rsid w:val="003B00CC"/>
    <w:rsid w:val="00472C27"/>
    <w:rsid w:val="0047764F"/>
    <w:rsid w:val="004779CF"/>
    <w:rsid w:val="00483416"/>
    <w:rsid w:val="00490393"/>
    <w:rsid w:val="004B4268"/>
    <w:rsid w:val="004F73B9"/>
    <w:rsid w:val="00507E82"/>
    <w:rsid w:val="00512C79"/>
    <w:rsid w:val="00530BE1"/>
    <w:rsid w:val="00555003"/>
    <w:rsid w:val="005801E5"/>
    <w:rsid w:val="00587DBA"/>
    <w:rsid w:val="00590471"/>
    <w:rsid w:val="005D01FA"/>
    <w:rsid w:val="00613EC0"/>
    <w:rsid w:val="00647A4B"/>
    <w:rsid w:val="00667952"/>
    <w:rsid w:val="006B22EB"/>
    <w:rsid w:val="006B716B"/>
    <w:rsid w:val="006D295E"/>
    <w:rsid w:val="00716927"/>
    <w:rsid w:val="00735D93"/>
    <w:rsid w:val="007443A0"/>
    <w:rsid w:val="007703AC"/>
    <w:rsid w:val="007A7907"/>
    <w:rsid w:val="007D11AE"/>
    <w:rsid w:val="007F54A0"/>
    <w:rsid w:val="007F5B63"/>
    <w:rsid w:val="00846CB9"/>
    <w:rsid w:val="008472E9"/>
    <w:rsid w:val="008B730E"/>
    <w:rsid w:val="008C2CFC"/>
    <w:rsid w:val="008F6E2E"/>
    <w:rsid w:val="00994B00"/>
    <w:rsid w:val="009C2E65"/>
    <w:rsid w:val="00A35586"/>
    <w:rsid w:val="00A4518F"/>
    <w:rsid w:val="00AD5898"/>
    <w:rsid w:val="00B11C11"/>
    <w:rsid w:val="00B6466C"/>
    <w:rsid w:val="00BD2DFF"/>
    <w:rsid w:val="00BF4D49"/>
    <w:rsid w:val="00C00529"/>
    <w:rsid w:val="00C2283A"/>
    <w:rsid w:val="00C3464C"/>
    <w:rsid w:val="00C4452C"/>
    <w:rsid w:val="00CB1CD4"/>
    <w:rsid w:val="00CE1E3D"/>
    <w:rsid w:val="00D34DB3"/>
    <w:rsid w:val="00D524B5"/>
    <w:rsid w:val="00D6557B"/>
    <w:rsid w:val="00D93681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D1945"/>
    <w:rsid w:val="00FD36B2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538A8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05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05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05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05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052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4518F"/>
    <w:rPr>
      <w:color w:val="0070C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A4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marcosc135.github.io/mi-cv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ilderdanilo9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%20Castellanos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B0942C46C49B6B3392BE9737B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74B0-CCAC-414C-8AA8-86A1FF0B19E4}"/>
      </w:docPartPr>
      <w:docPartBody>
        <w:p w:rsidR="00B52080" w:rsidRDefault="006C3655">
          <w:pPr>
            <w:pStyle w:val="79DB0942C46C49B6B3392BE9737BC953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C"/>
    <w:rsid w:val="000774DC"/>
    <w:rsid w:val="000A4905"/>
    <w:rsid w:val="001915B1"/>
    <w:rsid w:val="001A6689"/>
    <w:rsid w:val="006B22EB"/>
    <w:rsid w:val="006C3655"/>
    <w:rsid w:val="00B52080"/>
    <w:rsid w:val="00C2283A"/>
    <w:rsid w:val="00D34DB3"/>
    <w:rsid w:val="00F447D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DB0942C46C49B6B3392BE9737BC953">
    <w:name w:val="79DB0942C46C49B6B3392BE9737BC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2024-11-21T06:50:00Z</dcterms:created>
  <dcterms:modified xsi:type="dcterms:W3CDTF">2025-10-02T03:38:00Z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